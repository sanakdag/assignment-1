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0000B" w14:textId="5E381C24" w:rsidR="005E1933" w:rsidRDefault="005E1933" w:rsidP="005E1933">
      <w:pPr>
        <w:pStyle w:val="Heading1"/>
        <w:spacing w:before="0" w:after="0"/>
        <w:ind w:firstLine="90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 xml:space="preserve">About me: </w:t>
      </w:r>
    </w:p>
    <w:p w14:paraId="666AE837" w14:textId="77777777" w:rsidR="00D21579" w:rsidRPr="00D21579" w:rsidRDefault="00D21579" w:rsidP="00D21579">
      <w:pPr>
        <w:pStyle w:val="BodyText"/>
        <w:spacing w:after="0"/>
        <w:rPr>
          <w:sz w:val="12"/>
          <w:szCs w:val="12"/>
        </w:rPr>
      </w:pPr>
    </w:p>
    <w:p w14:paraId="1D19CEDB" w14:textId="1F6C8134" w:rsidR="00D21579" w:rsidRPr="00407EBD" w:rsidRDefault="00D21579" w:rsidP="00D21579">
      <w:pPr>
        <w:pStyle w:val="ListBullet"/>
        <w:spacing w:after="0" w:line="240" w:lineRule="auto"/>
        <w:rPr>
          <w:sz w:val="22"/>
        </w:rPr>
      </w:pPr>
      <w:r w:rsidRPr="00407EBD">
        <w:rPr>
          <w:sz w:val="22"/>
        </w:rPr>
        <w:t>T</w:t>
      </w:r>
      <w:r w:rsidRPr="00407EBD">
        <w:rPr>
          <w:rFonts w:ascii="Book Antiqua" w:hAnsi="Book Antiqua"/>
          <w:sz w:val="22"/>
        </w:rPr>
        <w:t xml:space="preserve">he </w:t>
      </w:r>
      <w:r w:rsidRPr="00407EBD">
        <w:rPr>
          <w:rFonts w:ascii="Book Antiqua" w:hAnsi="Book Antiqua" w:cs="Times New Roman"/>
          <w:sz w:val="22"/>
        </w:rPr>
        <w:t>Ş in my name is pronounced like “SH”</w:t>
      </w:r>
      <w:r w:rsidR="00407EBD" w:rsidRPr="00407EBD">
        <w:rPr>
          <w:rFonts w:ascii="Book Antiqua" w:hAnsi="Book Antiqua" w:cs="Times New Roman"/>
          <w:sz w:val="22"/>
        </w:rPr>
        <w:t xml:space="preserve"> and the </w:t>
      </w:r>
      <w:r w:rsidR="00407EBD" w:rsidRPr="00407EBD">
        <w:rPr>
          <w:rFonts w:ascii="Times New Roman" w:hAnsi="Times New Roman" w:cs="Times New Roman"/>
          <w:sz w:val="22"/>
        </w:rPr>
        <w:t>ğ</w:t>
      </w:r>
      <w:r w:rsidR="00407EBD" w:rsidRPr="00407EBD">
        <w:rPr>
          <w:rFonts w:ascii="Times New Roman" w:hAnsi="Times New Roman" w:cs="Times New Roman"/>
          <w:sz w:val="22"/>
        </w:rPr>
        <w:t xml:space="preserve"> is silent</w:t>
      </w:r>
    </w:p>
    <w:p w14:paraId="589C57AC" w14:textId="791E6522" w:rsidR="00D21579" w:rsidRPr="00407EBD" w:rsidRDefault="00D21579" w:rsidP="006E3DE7">
      <w:pPr>
        <w:pStyle w:val="ListBullet"/>
        <w:spacing w:after="0" w:line="240" w:lineRule="auto"/>
        <w:rPr>
          <w:sz w:val="22"/>
        </w:rPr>
      </w:pPr>
      <w:r w:rsidRPr="00407EBD">
        <w:rPr>
          <w:rFonts w:ascii="Book Antiqua" w:hAnsi="Book Antiqua"/>
          <w:sz w:val="22"/>
        </w:rPr>
        <w:t>My biggest interests are music, politics, and technology.</w:t>
      </w:r>
    </w:p>
    <w:p w14:paraId="1E1AC609" w14:textId="6B35ABA8" w:rsidR="006E3DE7" w:rsidRPr="006E3DE7" w:rsidRDefault="006E3DE7" w:rsidP="006E3DE7">
      <w:pPr>
        <w:pStyle w:val="ListBullet"/>
        <w:spacing w:after="0" w:line="240" w:lineRule="auto"/>
        <w:rPr>
          <w:sz w:val="22"/>
        </w:rPr>
      </w:pPr>
      <w:r w:rsidRPr="00407EBD">
        <w:rPr>
          <w:rFonts w:ascii="Book Antiqua" w:hAnsi="Book Antiqua"/>
          <w:sz w:val="22"/>
        </w:rPr>
        <w:t xml:space="preserve">I arrived at Tufts intending to study political science. I quickly added the computer science major and I am as interest in computer science as I am its political implications. In </w:t>
      </w:r>
      <w:r w:rsidR="00407EBD" w:rsidRPr="00407EBD">
        <w:rPr>
          <w:rFonts w:ascii="Book Antiqua" w:hAnsi="Book Antiqua"/>
          <w:sz w:val="22"/>
        </w:rPr>
        <w:t>addition,</w:t>
      </w:r>
      <w:r w:rsidRPr="00407EBD">
        <w:rPr>
          <w:rFonts w:ascii="Book Antiqua" w:hAnsi="Book Antiqua"/>
          <w:sz w:val="22"/>
        </w:rPr>
        <w:t xml:space="preserve"> I have taken all of the courses at Tufts that are cross-listed between the majors</w:t>
      </w:r>
      <w:r>
        <w:rPr>
          <w:rFonts w:ascii="Book Antiqua" w:hAnsi="Book Antiqua"/>
          <w:sz w:val="22"/>
        </w:rPr>
        <w:t xml:space="preserve">. </w:t>
      </w:r>
    </w:p>
    <w:p w14:paraId="05074C8A" w14:textId="77777777" w:rsidR="00407EBD" w:rsidRPr="00407EBD" w:rsidRDefault="00407EBD" w:rsidP="00A529AA">
      <w:pPr>
        <w:pStyle w:val="Heading1"/>
        <w:spacing w:before="0" w:after="0"/>
        <w:ind w:firstLine="90"/>
        <w:rPr>
          <w:rFonts w:ascii="Book Antiqua" w:hAnsi="Book Antiqua"/>
          <w:sz w:val="12"/>
          <w:szCs w:val="12"/>
          <w:u w:val="single"/>
        </w:rPr>
      </w:pPr>
    </w:p>
    <w:p w14:paraId="04969C28" w14:textId="378AABF9" w:rsidR="00A529AA" w:rsidRDefault="00EC4E69" w:rsidP="00A529AA">
      <w:pPr>
        <w:pStyle w:val="Heading1"/>
        <w:spacing w:before="0" w:after="0"/>
        <w:ind w:firstLine="90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 xml:space="preserve">Education: </w:t>
      </w:r>
    </w:p>
    <w:p w14:paraId="5DF43451" w14:textId="77777777" w:rsidR="00A529AA" w:rsidRPr="00D27C68" w:rsidRDefault="00A529AA" w:rsidP="00A529AA">
      <w:pPr>
        <w:pStyle w:val="BodyText"/>
        <w:spacing w:after="0"/>
        <w:rPr>
          <w:sz w:val="10"/>
          <w:szCs w:val="10"/>
        </w:rPr>
      </w:pPr>
    </w:p>
    <w:p w14:paraId="728919FC" w14:textId="527D37B7" w:rsidR="00B6158D" w:rsidRPr="00A529AA" w:rsidRDefault="00B6158D" w:rsidP="00715D38">
      <w:pPr>
        <w:pStyle w:val="ListBullet"/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A529AA">
        <w:rPr>
          <w:rFonts w:ascii="Book Antiqua" w:hAnsi="Book Antiqua"/>
          <w:i/>
          <w:sz w:val="24"/>
          <w:szCs w:val="24"/>
        </w:rPr>
        <w:t>Tufts University</w:t>
      </w:r>
      <w:r w:rsidR="006200FB" w:rsidRPr="00A529AA">
        <w:rPr>
          <w:rFonts w:ascii="Book Antiqua" w:hAnsi="Book Antiqua"/>
          <w:i/>
          <w:sz w:val="24"/>
          <w:szCs w:val="24"/>
        </w:rPr>
        <w:t>, Medford/Somerville MA</w:t>
      </w:r>
      <w:r w:rsidRPr="00A529AA">
        <w:rPr>
          <w:rFonts w:ascii="Book Antiqua" w:hAnsi="Book Antiqua"/>
          <w:i/>
          <w:sz w:val="24"/>
          <w:szCs w:val="24"/>
        </w:rPr>
        <w:tab/>
      </w:r>
      <w:r w:rsidR="00A529AA">
        <w:rPr>
          <w:rFonts w:ascii="Book Antiqua" w:hAnsi="Book Antiqua"/>
          <w:i/>
          <w:sz w:val="24"/>
          <w:szCs w:val="24"/>
        </w:rPr>
        <w:t xml:space="preserve"> </w:t>
      </w:r>
      <w:r w:rsidR="00A529AA">
        <w:rPr>
          <w:rFonts w:ascii="Book Antiqua" w:hAnsi="Book Antiqua"/>
          <w:i/>
          <w:sz w:val="24"/>
          <w:szCs w:val="24"/>
        </w:rPr>
        <w:tab/>
      </w:r>
      <w:r w:rsidR="00A529AA">
        <w:rPr>
          <w:rFonts w:ascii="Book Antiqua" w:hAnsi="Book Antiqua"/>
          <w:i/>
          <w:sz w:val="24"/>
          <w:szCs w:val="24"/>
        </w:rPr>
        <w:tab/>
      </w:r>
      <w:r w:rsidR="00A529AA">
        <w:rPr>
          <w:rFonts w:ascii="Book Antiqua" w:hAnsi="Book Antiqua"/>
          <w:i/>
          <w:sz w:val="24"/>
          <w:szCs w:val="24"/>
        </w:rPr>
        <w:tab/>
      </w:r>
      <w:r w:rsidR="00A529AA">
        <w:rPr>
          <w:rFonts w:ascii="Book Antiqua" w:hAnsi="Book Antiqua"/>
          <w:i/>
          <w:sz w:val="24"/>
          <w:szCs w:val="24"/>
        </w:rPr>
        <w:tab/>
        <w:t xml:space="preserve">                  </w:t>
      </w:r>
      <w:r w:rsidRPr="00A529AA">
        <w:rPr>
          <w:rFonts w:ascii="Book Antiqua" w:hAnsi="Book Antiqua"/>
          <w:i/>
          <w:sz w:val="24"/>
          <w:szCs w:val="24"/>
        </w:rPr>
        <w:t>2015-2019</w:t>
      </w:r>
    </w:p>
    <w:p w14:paraId="3269189A" w14:textId="51411C32" w:rsidR="0081046B" w:rsidRPr="00A529AA" w:rsidRDefault="00B6158D" w:rsidP="00800B5E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rFonts w:ascii="Book Antiqua" w:hAnsi="Book Antiqua"/>
          <w:sz w:val="22"/>
        </w:rPr>
      </w:pPr>
      <w:r w:rsidRPr="00A529AA">
        <w:rPr>
          <w:rFonts w:ascii="Book Antiqua" w:hAnsi="Book Antiqua"/>
          <w:sz w:val="22"/>
        </w:rPr>
        <w:t>Major</w:t>
      </w:r>
      <w:r w:rsidR="00DF46E2" w:rsidRPr="00A529AA">
        <w:rPr>
          <w:rFonts w:ascii="Book Antiqua" w:hAnsi="Book Antiqua"/>
          <w:sz w:val="22"/>
        </w:rPr>
        <w:t>(s)</w:t>
      </w:r>
      <w:r w:rsidRPr="00A529AA">
        <w:rPr>
          <w:rFonts w:ascii="Book Antiqua" w:hAnsi="Book Antiqua"/>
          <w:sz w:val="22"/>
        </w:rPr>
        <w:t xml:space="preserve">: </w:t>
      </w:r>
      <w:r w:rsidR="00723BC3" w:rsidRPr="00A529AA">
        <w:rPr>
          <w:rFonts w:ascii="Book Antiqua" w:hAnsi="Book Antiqua"/>
          <w:sz w:val="22"/>
        </w:rPr>
        <w:t>Political Science, Computer Science</w:t>
      </w:r>
      <w:r w:rsidR="00DF46E2" w:rsidRPr="00A529AA">
        <w:rPr>
          <w:rFonts w:ascii="Book Antiqua" w:hAnsi="Book Antiqua"/>
          <w:sz w:val="22"/>
        </w:rPr>
        <w:t xml:space="preserve"> –</w:t>
      </w:r>
      <w:r w:rsidR="00D21579">
        <w:rPr>
          <w:rFonts w:ascii="Book Antiqua" w:hAnsi="Book Antiqua"/>
          <w:sz w:val="22"/>
        </w:rPr>
        <w:t xml:space="preserve"> </w:t>
      </w:r>
      <w:r w:rsidR="00DF46E2" w:rsidRPr="00A529AA">
        <w:rPr>
          <w:rFonts w:ascii="Book Antiqua" w:hAnsi="Book Antiqua"/>
          <w:sz w:val="22"/>
        </w:rPr>
        <w:t xml:space="preserve">GPA </w:t>
      </w:r>
      <w:r w:rsidR="00D21579">
        <w:rPr>
          <w:rFonts w:ascii="Book Antiqua" w:hAnsi="Book Antiqua"/>
          <w:sz w:val="22"/>
        </w:rPr>
        <w:t>3.48</w:t>
      </w:r>
    </w:p>
    <w:p w14:paraId="305D146B" w14:textId="0C7E473D" w:rsidR="00F87FC9" w:rsidRPr="00A529AA" w:rsidRDefault="00E65690" w:rsidP="00F87FC9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rFonts w:ascii="Book Antiqua" w:hAnsi="Book Antiqua"/>
          <w:sz w:val="22"/>
        </w:rPr>
      </w:pPr>
      <w:r w:rsidRPr="00A529AA">
        <w:rPr>
          <w:rFonts w:ascii="Book Antiqua" w:hAnsi="Book Antiqua"/>
          <w:sz w:val="22"/>
        </w:rPr>
        <w:t>Relevant Coursework:</w:t>
      </w:r>
      <w:r w:rsidR="006200FB" w:rsidRPr="00A529AA">
        <w:rPr>
          <w:rFonts w:ascii="Book Antiqua" w:hAnsi="Book Antiqua"/>
          <w:sz w:val="22"/>
        </w:rPr>
        <w:t xml:space="preserve"> Programming Languages, Algorithms</w:t>
      </w:r>
      <w:r w:rsidRPr="00A529AA">
        <w:rPr>
          <w:rFonts w:ascii="Book Antiqua" w:hAnsi="Book Antiqua"/>
          <w:sz w:val="22"/>
        </w:rPr>
        <w:t>, Cyber Security</w:t>
      </w:r>
      <w:r w:rsidR="00174312" w:rsidRPr="00A529AA">
        <w:rPr>
          <w:rFonts w:ascii="Book Antiqua" w:hAnsi="Book Antiqua"/>
          <w:sz w:val="22"/>
        </w:rPr>
        <w:t>,</w:t>
      </w:r>
      <w:r w:rsidRPr="00A529AA">
        <w:rPr>
          <w:rFonts w:ascii="Book Antiqua" w:hAnsi="Book Antiqua"/>
          <w:sz w:val="22"/>
        </w:rPr>
        <w:t xml:space="preserve"> </w:t>
      </w:r>
    </w:p>
    <w:p w14:paraId="7F179520" w14:textId="6AAA3525" w:rsidR="006200FB" w:rsidRPr="00A529AA" w:rsidRDefault="006200FB" w:rsidP="006200FB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rFonts w:ascii="Book Antiqua" w:hAnsi="Book Antiqua"/>
          <w:sz w:val="22"/>
        </w:rPr>
      </w:pPr>
      <w:r w:rsidRPr="00A529AA">
        <w:rPr>
          <w:rFonts w:ascii="Book Antiqua" w:hAnsi="Book Antiqua"/>
          <w:sz w:val="22"/>
        </w:rPr>
        <w:t>Web Programming, Information Politics</w:t>
      </w:r>
      <w:r w:rsidR="00D27C68">
        <w:rPr>
          <w:rFonts w:ascii="Book Antiqua" w:hAnsi="Book Antiqua"/>
          <w:sz w:val="22"/>
        </w:rPr>
        <w:t>, Cyber Policy</w:t>
      </w:r>
    </w:p>
    <w:p w14:paraId="52003847" w14:textId="77777777" w:rsidR="00D27C68" w:rsidRPr="00D27C68" w:rsidRDefault="00D27C68" w:rsidP="005E1933">
      <w:pPr>
        <w:pStyle w:val="ListBullet"/>
        <w:numPr>
          <w:ilvl w:val="0"/>
          <w:numId w:val="0"/>
        </w:numPr>
        <w:spacing w:after="0" w:line="240" w:lineRule="auto"/>
        <w:ind w:left="450" w:hanging="360"/>
        <w:rPr>
          <w:rFonts w:ascii="Book Antiqua" w:hAnsi="Book Antiqua"/>
          <w:sz w:val="13"/>
          <w:szCs w:val="13"/>
        </w:rPr>
      </w:pPr>
    </w:p>
    <w:p w14:paraId="76AE7481" w14:textId="1888BB3C" w:rsidR="00D27C68" w:rsidRPr="00D27C68" w:rsidRDefault="00D3324C" w:rsidP="00B236A5">
      <w:pPr>
        <w:pStyle w:val="BodyText"/>
        <w:spacing w:after="0" w:line="240" w:lineRule="auto"/>
        <w:rPr>
          <w:rFonts w:ascii="Book Antiqua" w:hAnsi="Book Antiqua"/>
          <w:b/>
          <w:sz w:val="28"/>
          <w:szCs w:val="28"/>
          <w:u w:val="single"/>
        </w:rPr>
      </w:pPr>
      <w:r w:rsidRPr="00EB1BF8">
        <w:rPr>
          <w:rFonts w:ascii="Book Antiqua" w:hAnsi="Book Antiqua"/>
          <w:b/>
          <w:sz w:val="28"/>
          <w:szCs w:val="28"/>
          <w:u w:val="single"/>
        </w:rPr>
        <w:t>Experience</w:t>
      </w:r>
      <w:r w:rsidR="00B87D1B" w:rsidRPr="00EB1BF8">
        <w:rPr>
          <w:rFonts w:ascii="Book Antiqua" w:hAnsi="Book Antiqua"/>
          <w:b/>
          <w:sz w:val="28"/>
          <w:szCs w:val="28"/>
          <w:u w:val="single"/>
        </w:rPr>
        <w:t>:</w:t>
      </w:r>
    </w:p>
    <w:sdt>
      <w:sdtPr>
        <w:rPr>
          <w:rFonts w:ascii="Book Antiqua" w:eastAsiaTheme="minorEastAsia" w:hAnsi="Book Antiqua" w:cstheme="minorBidi"/>
          <w:b w:val="0"/>
          <w:bCs w:val="0"/>
          <w:color w:val="auto"/>
          <w:sz w:val="24"/>
          <w:szCs w:val="24"/>
        </w:rPr>
        <w:id w:val="9459739"/>
        <w:placeholder>
          <w:docPart w:val="0B6BBACFCE0CE641ADC6243AD0F618B4"/>
        </w:placeholder>
      </w:sdtPr>
      <w:sdtEndPr/>
      <w:sdtContent>
        <w:p w14:paraId="5083A00C" w14:textId="18C814E2" w:rsidR="00D27C68" w:rsidRPr="00D27C68" w:rsidRDefault="00D27C68" w:rsidP="00D27C68">
          <w:pPr>
            <w:pStyle w:val="Heading2"/>
            <w:spacing w:before="0" w:after="0"/>
            <w:contextualSpacing/>
            <w:rPr>
              <w:rFonts w:ascii="Book Antiqua" w:eastAsiaTheme="minorEastAsia" w:hAnsi="Book Antiqua" w:cstheme="minorBidi"/>
              <w:b w:val="0"/>
              <w:bCs w:val="0"/>
              <w:color w:val="auto"/>
              <w:sz w:val="10"/>
              <w:szCs w:val="10"/>
            </w:rPr>
          </w:pPr>
        </w:p>
        <w:p w14:paraId="4F8EFA01" w14:textId="42B09782" w:rsidR="00A529AA" w:rsidRPr="00D27C68" w:rsidRDefault="00A529AA" w:rsidP="00363DC8">
          <w:pPr>
            <w:pStyle w:val="ListBullet"/>
            <w:spacing w:after="0"/>
            <w:ind w:left="446"/>
            <w:rPr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Freelance Production Assistant/Set Dresser – TV Commercials</w:t>
          </w:r>
          <w:r>
            <w:rPr>
              <w:rFonts w:ascii="Book Antiqua" w:hAnsi="Book Antiqua"/>
              <w:i/>
              <w:sz w:val="24"/>
              <w:szCs w:val="24"/>
            </w:rPr>
            <w:tab/>
          </w:r>
          <w:r>
            <w:rPr>
              <w:rFonts w:ascii="Book Antiqua" w:hAnsi="Book Antiqua"/>
              <w:i/>
              <w:sz w:val="24"/>
              <w:szCs w:val="24"/>
            </w:rPr>
            <w:tab/>
          </w:r>
          <w:r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>June – Present</w:t>
          </w:r>
        </w:p>
        <w:p w14:paraId="6E33BA37" w14:textId="3DF33493" w:rsidR="00363DC8" w:rsidRPr="00A529AA" w:rsidRDefault="00363DC8" w:rsidP="00363DC8">
          <w:pPr>
            <w:pStyle w:val="ListBullet"/>
            <w:spacing w:after="0"/>
            <w:ind w:left="446"/>
            <w:rPr>
              <w:sz w:val="24"/>
              <w:szCs w:val="24"/>
            </w:rPr>
          </w:pPr>
          <w:r w:rsidRPr="00A529AA">
            <w:rPr>
              <w:i/>
              <w:sz w:val="24"/>
              <w:szCs w:val="24"/>
            </w:rPr>
            <w:t>Booking Coor</w:t>
          </w:r>
          <w:bookmarkStart w:id="0" w:name="_GoBack"/>
          <w:bookmarkEnd w:id="0"/>
          <w:r w:rsidRPr="00A529AA">
            <w:rPr>
              <w:i/>
              <w:sz w:val="24"/>
              <w:szCs w:val="24"/>
            </w:rPr>
            <w:t>dinator at 91.5 WMFO Tufts Free</w:t>
          </w:r>
          <w:r w:rsidR="00A529AA">
            <w:rPr>
              <w:i/>
              <w:sz w:val="24"/>
              <w:szCs w:val="24"/>
            </w:rPr>
            <w:t>form Radio</w:t>
          </w:r>
          <w:r w:rsidR="00A529AA">
            <w:rPr>
              <w:i/>
              <w:sz w:val="24"/>
              <w:szCs w:val="24"/>
            </w:rPr>
            <w:tab/>
          </w:r>
          <w:r w:rsidR="00A529AA">
            <w:rPr>
              <w:i/>
              <w:sz w:val="24"/>
              <w:szCs w:val="24"/>
            </w:rPr>
            <w:tab/>
            <w:t xml:space="preserve">                       </w:t>
          </w:r>
          <w:r w:rsidRPr="00A529AA">
            <w:rPr>
              <w:i/>
              <w:sz w:val="24"/>
              <w:szCs w:val="24"/>
            </w:rPr>
            <w:t xml:space="preserve">2016 – Present </w:t>
          </w:r>
        </w:p>
        <w:p w14:paraId="517BB91B" w14:textId="77777777" w:rsidR="00363DC8" w:rsidRDefault="00363DC8" w:rsidP="00363DC8">
          <w:pPr>
            <w:pStyle w:val="ListBullet"/>
            <w:numPr>
              <w:ilvl w:val="0"/>
              <w:numId w:val="0"/>
            </w:numPr>
            <w:spacing w:after="0"/>
            <w:ind w:left="446" w:firstLine="274"/>
            <w:rPr>
              <w:sz w:val="22"/>
            </w:rPr>
          </w:pPr>
          <w:r w:rsidRPr="00A529AA">
            <w:rPr>
              <w:sz w:val="22"/>
            </w:rPr>
            <w:t>WMFO x TUTV Tinier Desk web series</w:t>
          </w:r>
        </w:p>
        <w:p w14:paraId="623193BF" w14:textId="41F4633B" w:rsidR="005E1933" w:rsidRPr="005E1933" w:rsidRDefault="005E1933" w:rsidP="005E1933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Resident Assistant at Tufts</w:t>
          </w:r>
          <w:r>
            <w:rPr>
              <w:rFonts w:ascii="Book Antiqua" w:hAnsi="Book Antiqua"/>
              <w:i/>
              <w:sz w:val="24"/>
              <w:szCs w:val="24"/>
            </w:rPr>
            <w:t xml:space="preserve"> University</w:t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 w:rsidRPr="00A529AA">
            <w:rPr>
              <w:rFonts w:ascii="Book Antiqua" w:hAnsi="Book Antiqua"/>
              <w:i/>
              <w:sz w:val="24"/>
              <w:szCs w:val="24"/>
            </w:rPr>
            <w:tab/>
          </w:r>
          <w:r>
            <w:rPr>
              <w:rFonts w:ascii="Book Antiqua" w:hAnsi="Book Antiqua"/>
              <w:i/>
              <w:sz w:val="24"/>
              <w:szCs w:val="24"/>
            </w:rPr>
            <w:tab/>
            <w:t xml:space="preserve">    </w:t>
          </w:r>
          <w:r w:rsidRPr="00A529AA">
            <w:rPr>
              <w:rFonts w:ascii="Book Antiqua" w:hAnsi="Book Antiqua"/>
              <w:i/>
              <w:sz w:val="24"/>
              <w:szCs w:val="24"/>
            </w:rPr>
            <w:t>2016 – 2017</w:t>
          </w:r>
        </w:p>
        <w:p w14:paraId="1E0AF03C" w14:textId="547E0191" w:rsidR="00D3324C" w:rsidRPr="00A529AA" w:rsidRDefault="00363DC8" w:rsidP="00363DC8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Executive Board at Tom Thum</w:t>
          </w:r>
          <w:r w:rsidR="00D27C68">
            <w:rPr>
              <w:rFonts w:ascii="Book Antiqua" w:hAnsi="Book Antiqua"/>
              <w:i/>
              <w:sz w:val="24"/>
              <w:szCs w:val="24"/>
            </w:rPr>
            <w:t>b’s Student Garden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  <w:t xml:space="preserve"> 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  <w:t xml:space="preserve">    </w:t>
          </w:r>
          <w:r w:rsidRPr="00A529AA">
            <w:rPr>
              <w:rFonts w:ascii="Book Antiqua" w:hAnsi="Book Antiqua"/>
              <w:i/>
              <w:sz w:val="24"/>
              <w:szCs w:val="24"/>
            </w:rPr>
            <w:t>2015 – 2017</w:t>
          </w:r>
        </w:p>
      </w:sdtContent>
    </w:sdt>
    <w:sdt>
      <w:sdtPr>
        <w:rPr>
          <w:rFonts w:ascii="Book Antiqua" w:hAnsi="Book Antiqua"/>
          <w:i/>
          <w:sz w:val="24"/>
          <w:szCs w:val="24"/>
        </w:rPr>
        <w:id w:val="9459741"/>
        <w:placeholder>
          <w:docPart w:val="0A95212C866FD647933F224657E3D8E6"/>
        </w:placeholder>
      </w:sdtPr>
      <w:sdtEndPr>
        <w:rPr>
          <w:i w:val="0"/>
          <w:sz w:val="22"/>
          <w:szCs w:val="22"/>
        </w:rPr>
      </w:sdtEndPr>
      <w:sdtContent>
        <w:p w14:paraId="7B7E1C41" w14:textId="58AA0C96" w:rsidR="00174312" w:rsidRPr="00A529AA" w:rsidRDefault="00174312" w:rsidP="00174312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Digital Intern at Tufts University Exp</w:t>
          </w:r>
          <w:r w:rsidR="00D27C68">
            <w:rPr>
              <w:rFonts w:ascii="Book Antiqua" w:hAnsi="Book Antiqua"/>
              <w:i/>
              <w:sz w:val="24"/>
              <w:szCs w:val="24"/>
            </w:rPr>
            <w:t>erimental College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  <w:t xml:space="preserve">    </w:t>
          </w:r>
          <w:r w:rsidRPr="00A529AA">
            <w:rPr>
              <w:rFonts w:ascii="Book Antiqua" w:hAnsi="Book Antiqua"/>
              <w:i/>
              <w:sz w:val="24"/>
              <w:szCs w:val="24"/>
            </w:rPr>
            <w:t xml:space="preserve">2015 – 2016 </w:t>
          </w:r>
        </w:p>
        <w:p w14:paraId="12E037E2" w14:textId="280078EF" w:rsidR="00EB1BF8" w:rsidRPr="00A529AA" w:rsidRDefault="00EB1BF8" w:rsidP="00984998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Ro</w:t>
          </w:r>
          <w:r w:rsidR="006D4E68" w:rsidRPr="00A529AA">
            <w:rPr>
              <w:rFonts w:ascii="Book Antiqua" w:hAnsi="Book Antiqua"/>
              <w:i/>
              <w:sz w:val="24"/>
              <w:szCs w:val="24"/>
            </w:rPr>
            <w:t>lling Stone Magazine</w:t>
          </w:r>
          <w:r w:rsidR="00B77808" w:rsidRPr="00A529AA">
            <w:rPr>
              <w:rFonts w:ascii="Book Antiqua" w:hAnsi="Book Antiqua"/>
              <w:i/>
              <w:sz w:val="24"/>
              <w:szCs w:val="24"/>
            </w:rPr>
            <w:t xml:space="preserve"> – Print</w:t>
          </w:r>
          <w:r w:rsidR="00D27C68">
            <w:rPr>
              <w:rFonts w:ascii="Book Antiqua" w:hAnsi="Book Antiqua"/>
              <w:i/>
              <w:sz w:val="24"/>
              <w:szCs w:val="24"/>
            </w:rPr>
            <w:t>/Media</w:t>
          </w:r>
          <w:r w:rsidR="00B77808" w:rsidRPr="00A529AA">
            <w:rPr>
              <w:rFonts w:ascii="Book Antiqua" w:hAnsi="Book Antiqua"/>
              <w:i/>
              <w:sz w:val="24"/>
              <w:szCs w:val="24"/>
            </w:rPr>
            <w:t xml:space="preserve"> intern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  <w:t xml:space="preserve"> 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6D4E68" w:rsidRPr="00A529AA">
            <w:rPr>
              <w:rFonts w:ascii="Book Antiqua" w:hAnsi="Book Antiqua"/>
              <w:i/>
              <w:sz w:val="24"/>
              <w:szCs w:val="24"/>
            </w:rPr>
            <w:t xml:space="preserve"> </w:t>
          </w:r>
          <w:r w:rsidRPr="00A529AA">
            <w:rPr>
              <w:rFonts w:ascii="Book Antiqua" w:hAnsi="Book Antiqua"/>
              <w:i/>
              <w:sz w:val="24"/>
              <w:szCs w:val="24"/>
            </w:rPr>
            <w:t>September</w:t>
          </w:r>
          <w:r w:rsidR="006D4E68" w:rsidRPr="00A529AA">
            <w:rPr>
              <w:rFonts w:ascii="Book Antiqua" w:hAnsi="Book Antiqua"/>
              <w:i/>
              <w:sz w:val="24"/>
              <w:szCs w:val="24"/>
            </w:rPr>
            <w:t xml:space="preserve"> 2014 – June 2015</w:t>
          </w:r>
        </w:p>
        <w:p w14:paraId="0230BF03" w14:textId="613E2B42" w:rsidR="00EB1BF8" w:rsidRPr="00D27C68" w:rsidRDefault="00F87FC9" w:rsidP="00D0771D">
          <w:pPr>
            <w:pStyle w:val="ListBullet"/>
            <w:numPr>
              <w:ilvl w:val="0"/>
              <w:numId w:val="0"/>
            </w:numPr>
            <w:spacing w:after="0" w:line="240" w:lineRule="auto"/>
            <w:ind w:left="360" w:firstLine="360"/>
            <w:rPr>
              <w:rFonts w:ascii="Book Antiqua" w:hAnsi="Book Antiqua"/>
              <w:sz w:val="22"/>
            </w:rPr>
          </w:pPr>
          <w:r w:rsidRPr="00D27C68">
            <w:rPr>
              <w:rFonts w:ascii="Book Antiqua" w:hAnsi="Book Antiqua"/>
              <w:sz w:val="22"/>
            </w:rPr>
            <w:t>A</w:t>
          </w:r>
          <w:r w:rsidR="00174312" w:rsidRPr="00D27C68">
            <w:rPr>
              <w:rFonts w:ascii="Book Antiqua" w:hAnsi="Book Antiqua"/>
              <w:sz w:val="22"/>
            </w:rPr>
            <w:t xml:space="preserve">ssisted editorial staff, created </w:t>
          </w:r>
          <w:r w:rsidRPr="00D27C68">
            <w:rPr>
              <w:rFonts w:ascii="Book Antiqua" w:hAnsi="Book Antiqua"/>
              <w:sz w:val="22"/>
            </w:rPr>
            <w:t xml:space="preserve">and researched </w:t>
          </w:r>
          <w:r w:rsidR="00174312" w:rsidRPr="00D27C68">
            <w:rPr>
              <w:rFonts w:ascii="Book Antiqua" w:hAnsi="Book Antiqua"/>
              <w:sz w:val="22"/>
            </w:rPr>
            <w:t>online content</w:t>
          </w:r>
        </w:p>
        <w:p w14:paraId="62A86280" w14:textId="0BEAEA9A" w:rsidR="00017650" w:rsidRPr="00A529AA" w:rsidRDefault="00017650" w:rsidP="00984998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New York Stat</w:t>
          </w:r>
          <w:r w:rsidR="006D4E68" w:rsidRPr="00A529AA">
            <w:rPr>
              <w:rFonts w:ascii="Book Antiqua" w:hAnsi="Book Antiqua"/>
              <w:i/>
              <w:sz w:val="24"/>
              <w:szCs w:val="24"/>
            </w:rPr>
            <w:t xml:space="preserve">e Supreme Court, </w:t>
          </w:r>
          <w:r w:rsidR="00D27C68">
            <w:rPr>
              <w:rFonts w:ascii="Book Antiqua" w:hAnsi="Book Antiqua"/>
              <w:i/>
              <w:sz w:val="24"/>
              <w:szCs w:val="24"/>
            </w:rPr>
            <w:t xml:space="preserve">Criminal Term </w:t>
          </w:r>
          <w:r w:rsidR="006D4E68" w:rsidRPr="00A529AA">
            <w:rPr>
              <w:rFonts w:ascii="Book Antiqua" w:hAnsi="Book Antiqua"/>
              <w:i/>
              <w:sz w:val="24"/>
              <w:szCs w:val="24"/>
            </w:rPr>
            <w:t>Bronx County</w:t>
          </w:r>
          <w:r w:rsidR="00D27C68">
            <w:rPr>
              <w:rFonts w:ascii="Book Antiqua" w:hAnsi="Book Antiqua"/>
              <w:i/>
              <w:sz w:val="24"/>
              <w:szCs w:val="24"/>
            </w:rPr>
            <w:t xml:space="preserve"> – Intern           </w:t>
          </w:r>
          <w:r w:rsidR="0066765C" w:rsidRPr="00A529AA">
            <w:rPr>
              <w:rFonts w:ascii="Book Antiqua" w:hAnsi="Book Antiqua"/>
              <w:i/>
              <w:sz w:val="24"/>
              <w:szCs w:val="24"/>
            </w:rPr>
            <w:t>June – August</w:t>
          </w:r>
          <w:r w:rsidRPr="00A529AA">
            <w:rPr>
              <w:rFonts w:ascii="Book Antiqua" w:hAnsi="Book Antiqua"/>
              <w:i/>
              <w:sz w:val="24"/>
              <w:szCs w:val="24"/>
            </w:rPr>
            <w:t xml:space="preserve"> 2014</w:t>
          </w:r>
        </w:p>
        <w:p w14:paraId="1D68675F" w14:textId="57F3543A" w:rsidR="00017650" w:rsidRPr="00D27C68" w:rsidRDefault="00F87FC9" w:rsidP="00292148">
          <w:pPr>
            <w:pStyle w:val="ListBullet"/>
            <w:numPr>
              <w:ilvl w:val="0"/>
              <w:numId w:val="0"/>
            </w:numPr>
            <w:spacing w:after="0" w:line="240" w:lineRule="auto"/>
            <w:ind w:left="720"/>
            <w:rPr>
              <w:rFonts w:ascii="Book Antiqua" w:hAnsi="Book Antiqua"/>
              <w:i/>
              <w:sz w:val="22"/>
            </w:rPr>
          </w:pPr>
          <w:r w:rsidRPr="00D27C68">
            <w:rPr>
              <w:rFonts w:ascii="Book Antiqua" w:hAnsi="Book Antiqua"/>
              <w:sz w:val="22"/>
            </w:rPr>
            <w:t xml:space="preserve">Attended </w:t>
          </w:r>
          <w:r w:rsidR="007F1F08" w:rsidRPr="00D27C68">
            <w:rPr>
              <w:rFonts w:ascii="Book Antiqua" w:hAnsi="Book Antiqua"/>
              <w:sz w:val="22"/>
            </w:rPr>
            <w:t>trials</w:t>
          </w:r>
          <w:r w:rsidRPr="00D27C68">
            <w:rPr>
              <w:rFonts w:ascii="Book Antiqua" w:hAnsi="Book Antiqua"/>
              <w:sz w:val="22"/>
            </w:rPr>
            <w:t xml:space="preserve"> and seminars with judges, conducted research</w:t>
          </w:r>
          <w:r w:rsidR="00292148" w:rsidRPr="00D27C68">
            <w:rPr>
              <w:rFonts w:ascii="Book Antiqua" w:hAnsi="Book Antiqua"/>
              <w:sz w:val="22"/>
            </w:rPr>
            <w:t xml:space="preserve"> </w:t>
          </w:r>
          <w:r w:rsidR="00292148" w:rsidRPr="00D27C68">
            <w:rPr>
              <w:rFonts w:ascii="Book Antiqua" w:hAnsi="Book Antiqua"/>
              <w:sz w:val="22"/>
            </w:rPr>
            <w:br/>
            <w:t>on NYC mental hygiene law</w:t>
          </w:r>
        </w:p>
        <w:p w14:paraId="6814F0D5" w14:textId="2C7E3207" w:rsidR="006F621B" w:rsidRPr="00A529AA" w:rsidRDefault="006F621B" w:rsidP="0066765C">
          <w:pPr>
            <w:pStyle w:val="ListBullet"/>
            <w:spacing w:after="0" w:line="240" w:lineRule="auto"/>
            <w:rPr>
              <w:rFonts w:ascii="Book Antiqua" w:hAnsi="Book Antiqua"/>
              <w:i/>
              <w:sz w:val="24"/>
              <w:szCs w:val="24"/>
            </w:rPr>
          </w:pPr>
          <w:r w:rsidRPr="00A529AA">
            <w:rPr>
              <w:rFonts w:ascii="Book Antiqua" w:hAnsi="Book Antiqua"/>
              <w:i/>
              <w:sz w:val="24"/>
              <w:szCs w:val="24"/>
            </w:rPr>
            <w:t>Intern at Congressman Bill Pas</w:t>
          </w:r>
          <w:r w:rsidR="0066765C" w:rsidRPr="00A529AA">
            <w:rPr>
              <w:rFonts w:ascii="Book Antiqua" w:hAnsi="Book Antiqua"/>
              <w:i/>
              <w:sz w:val="24"/>
              <w:szCs w:val="24"/>
            </w:rPr>
            <w:t>crell’s N</w:t>
          </w:r>
          <w:r w:rsidR="00D27C68">
            <w:rPr>
              <w:rFonts w:ascii="Book Antiqua" w:hAnsi="Book Antiqua"/>
              <w:i/>
              <w:sz w:val="24"/>
              <w:szCs w:val="24"/>
            </w:rPr>
            <w:t xml:space="preserve">ew Jersey Office </w:t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</w:r>
          <w:r w:rsidR="00D27C68">
            <w:rPr>
              <w:rFonts w:ascii="Book Antiqua" w:hAnsi="Book Antiqua"/>
              <w:i/>
              <w:sz w:val="24"/>
              <w:szCs w:val="24"/>
            </w:rPr>
            <w:tab/>
            <w:t xml:space="preserve">   </w:t>
          </w:r>
          <w:r w:rsidR="0066765C" w:rsidRPr="00A529AA">
            <w:rPr>
              <w:rFonts w:ascii="Book Antiqua" w:hAnsi="Book Antiqua"/>
              <w:i/>
              <w:sz w:val="24"/>
              <w:szCs w:val="24"/>
            </w:rPr>
            <w:t>June – August 2014</w:t>
          </w:r>
        </w:p>
        <w:p w14:paraId="5033987D" w14:textId="6957F5CB" w:rsidR="006F621B" w:rsidRPr="00D27C68" w:rsidRDefault="00292148" w:rsidP="00D0771D">
          <w:pPr>
            <w:pStyle w:val="ListBullet"/>
            <w:numPr>
              <w:ilvl w:val="0"/>
              <w:numId w:val="0"/>
            </w:numPr>
            <w:spacing w:after="0" w:line="240" w:lineRule="auto"/>
            <w:ind w:left="360" w:firstLine="360"/>
            <w:rPr>
              <w:rFonts w:ascii="Book Antiqua" w:hAnsi="Book Antiqua"/>
              <w:i/>
              <w:sz w:val="22"/>
            </w:rPr>
          </w:pPr>
          <w:r w:rsidRPr="00D27C68">
            <w:rPr>
              <w:rFonts w:ascii="Book Antiqua" w:hAnsi="Book Antiqua"/>
              <w:sz w:val="22"/>
            </w:rPr>
            <w:t>Drafted</w:t>
          </w:r>
          <w:r w:rsidR="0066765C" w:rsidRPr="00D27C68">
            <w:rPr>
              <w:rFonts w:ascii="Book Antiqua" w:hAnsi="Book Antiqua"/>
              <w:sz w:val="22"/>
            </w:rPr>
            <w:t xml:space="preserve"> letters</w:t>
          </w:r>
          <w:r w:rsidR="006D4E68" w:rsidRPr="00D27C68">
            <w:rPr>
              <w:rFonts w:ascii="Book Antiqua" w:hAnsi="Book Antiqua"/>
              <w:sz w:val="22"/>
            </w:rPr>
            <w:t>,</w:t>
          </w:r>
          <w:r w:rsidRPr="00D27C68">
            <w:rPr>
              <w:rFonts w:ascii="Book Antiqua" w:hAnsi="Book Antiqua"/>
              <w:sz w:val="22"/>
            </w:rPr>
            <w:t xml:space="preserve"> interacted</w:t>
          </w:r>
          <w:r w:rsidR="006D4E68" w:rsidRPr="00D27C68">
            <w:rPr>
              <w:rFonts w:ascii="Book Antiqua" w:hAnsi="Book Antiqua"/>
              <w:sz w:val="22"/>
            </w:rPr>
            <w:t xml:space="preserve"> with constituents</w:t>
          </w:r>
          <w:r w:rsidR="006F621B" w:rsidRPr="00D27C68">
            <w:rPr>
              <w:rFonts w:ascii="Book Antiqua" w:hAnsi="Book Antiqua"/>
              <w:sz w:val="22"/>
            </w:rPr>
            <w:t xml:space="preserve"> </w:t>
          </w:r>
        </w:p>
        <w:p w14:paraId="381892E2" w14:textId="4C0C181A" w:rsidR="00D27C68" w:rsidRPr="005E1933" w:rsidRDefault="001E25A5" w:rsidP="00D21579">
          <w:pPr>
            <w:pStyle w:val="ListBullet"/>
            <w:numPr>
              <w:ilvl w:val="0"/>
              <w:numId w:val="0"/>
            </w:numPr>
            <w:spacing w:after="0" w:line="240" w:lineRule="auto"/>
            <w:rPr>
              <w:rFonts w:ascii="Book Antiqua" w:hAnsi="Book Antiqua"/>
              <w:sz w:val="22"/>
            </w:rPr>
          </w:pPr>
        </w:p>
      </w:sdtContent>
    </w:sdt>
    <w:p w14:paraId="701A5384" w14:textId="77777777" w:rsidR="00984998" w:rsidRPr="00EB1BF8" w:rsidRDefault="00984998" w:rsidP="00D27C68">
      <w:pPr>
        <w:pStyle w:val="Heading1"/>
        <w:spacing w:before="0" w:after="120"/>
        <w:rPr>
          <w:rFonts w:ascii="Book Antiqua" w:hAnsi="Book Antiqua"/>
          <w:u w:val="single"/>
        </w:rPr>
      </w:pPr>
      <w:r w:rsidRPr="00EB1BF8">
        <w:rPr>
          <w:rFonts w:ascii="Book Antiqua" w:hAnsi="Book Antiqua"/>
          <w:u w:val="single"/>
        </w:rPr>
        <w:t>Skills</w:t>
      </w:r>
      <w:r w:rsidR="00B87D1B" w:rsidRPr="00EB1BF8">
        <w:rPr>
          <w:rFonts w:ascii="Book Antiqua" w:hAnsi="Book Antiqua"/>
          <w:u w:val="single"/>
        </w:rPr>
        <w:t>:</w:t>
      </w:r>
    </w:p>
    <w:p w14:paraId="2BEA29BA" w14:textId="6D0C26ED" w:rsidR="00D27C68" w:rsidRPr="005E1933" w:rsidRDefault="00D27C68" w:rsidP="00D27C68">
      <w:pPr>
        <w:pStyle w:val="ListBullet"/>
        <w:spacing w:after="0" w:line="240" w:lineRule="auto"/>
        <w:rPr>
          <w:rFonts w:ascii="Book Antiqua" w:eastAsia="MS Mincho" w:hAnsi="Book Antiqua"/>
          <w:i/>
          <w:sz w:val="24"/>
          <w:szCs w:val="24"/>
        </w:rPr>
      </w:pPr>
      <w:r w:rsidRPr="005E1933">
        <w:rPr>
          <w:rFonts w:ascii="Book Antiqua" w:eastAsia="MS Mincho" w:hAnsi="Book Antiqua"/>
          <w:i/>
          <w:sz w:val="24"/>
          <w:szCs w:val="24"/>
        </w:rPr>
        <w:t xml:space="preserve">Have completed projects </w:t>
      </w:r>
      <w:r w:rsidR="005E1933">
        <w:rPr>
          <w:rFonts w:ascii="Book Antiqua" w:eastAsia="MS Mincho" w:hAnsi="Book Antiqua"/>
          <w:i/>
          <w:sz w:val="24"/>
          <w:szCs w:val="24"/>
        </w:rPr>
        <w:t xml:space="preserve">in many languages including, but not limited to, </w:t>
      </w:r>
      <w:r w:rsidRPr="005E1933">
        <w:rPr>
          <w:rFonts w:ascii="Book Antiqua" w:eastAsia="MS Mincho" w:hAnsi="Book Antiqua"/>
          <w:i/>
          <w:sz w:val="24"/>
          <w:szCs w:val="24"/>
        </w:rPr>
        <w:t>C,</w:t>
      </w:r>
      <w:r w:rsidR="005E1933">
        <w:rPr>
          <w:rFonts w:ascii="Book Antiqua" w:eastAsia="MS Mincho" w:hAnsi="Book Antiqua"/>
          <w:i/>
          <w:sz w:val="24"/>
          <w:szCs w:val="24"/>
        </w:rPr>
        <w:t xml:space="preserve"> C++, Python, JavaScript,</w:t>
      </w:r>
      <w:r w:rsidR="00960432" w:rsidRPr="005E1933">
        <w:rPr>
          <w:rFonts w:ascii="Book Antiqua" w:eastAsia="MS Mincho" w:hAnsi="Book Antiqua"/>
          <w:i/>
          <w:sz w:val="24"/>
          <w:szCs w:val="24"/>
        </w:rPr>
        <w:t xml:space="preserve"> ML, JQuery</w:t>
      </w:r>
      <w:r w:rsidR="005E1933">
        <w:rPr>
          <w:rFonts w:ascii="Book Antiqua" w:eastAsia="MS Mincho" w:hAnsi="Book Antiqua"/>
          <w:i/>
          <w:sz w:val="24"/>
          <w:szCs w:val="24"/>
        </w:rPr>
        <w:t xml:space="preserve">, </w:t>
      </w:r>
      <w:r w:rsidR="005E1933" w:rsidRPr="005E1933">
        <w:rPr>
          <w:rFonts w:ascii="Book Antiqua" w:eastAsia="MS Mincho" w:hAnsi="Book Antiqua"/>
          <w:i/>
          <w:sz w:val="24"/>
          <w:szCs w:val="24"/>
        </w:rPr>
        <w:t>through Tufts coursework</w:t>
      </w:r>
    </w:p>
    <w:p w14:paraId="69E15EEC" w14:textId="0F70FB88" w:rsidR="005E1933" w:rsidRPr="005E1933" w:rsidRDefault="005E1933" w:rsidP="005E1933">
      <w:pPr>
        <w:pStyle w:val="ListBullet"/>
        <w:spacing w:after="0" w:line="240" w:lineRule="auto"/>
        <w:rPr>
          <w:rFonts w:ascii="Book Antiqua" w:eastAsia="MS Mincho" w:hAnsi="Book Antiqua"/>
          <w:i/>
          <w:sz w:val="24"/>
          <w:szCs w:val="24"/>
        </w:rPr>
      </w:pPr>
      <w:r w:rsidRPr="005E1933">
        <w:rPr>
          <w:rFonts w:ascii="Book Antiqua" w:eastAsia="MS Mincho" w:hAnsi="Book Antiqua"/>
          <w:i/>
          <w:sz w:val="24"/>
          <w:szCs w:val="24"/>
        </w:rPr>
        <w:t>Have participated in CTF and other incident response simulations through Tufts coursework</w:t>
      </w:r>
    </w:p>
    <w:p w14:paraId="659B7239" w14:textId="2F56EDF2" w:rsidR="005E1933" w:rsidRPr="005E1933" w:rsidRDefault="005E1933" w:rsidP="005E1933">
      <w:pPr>
        <w:pStyle w:val="ListBullet"/>
        <w:spacing w:after="0" w:line="240" w:lineRule="auto"/>
        <w:rPr>
          <w:rFonts w:ascii="Book Antiqua" w:eastAsia="MS Mincho" w:hAnsi="Book Antiqua"/>
          <w:i/>
          <w:sz w:val="24"/>
          <w:szCs w:val="24"/>
        </w:rPr>
      </w:pPr>
      <w:r w:rsidRPr="005E1933">
        <w:rPr>
          <w:rFonts w:ascii="Book Antiqua" w:eastAsia="MS Mincho" w:hAnsi="Book Antiqua"/>
          <w:i/>
          <w:sz w:val="24"/>
          <w:szCs w:val="24"/>
        </w:rPr>
        <w:t>Experience with incident response tools for sniffing, scraping, spoofing</w:t>
      </w:r>
    </w:p>
    <w:p w14:paraId="1C22EE48" w14:textId="31844B41" w:rsidR="005E1933" w:rsidRPr="005E1933" w:rsidRDefault="005E1933" w:rsidP="005E1933">
      <w:pPr>
        <w:pStyle w:val="ListBullet"/>
        <w:spacing w:after="0" w:line="240" w:lineRule="auto"/>
        <w:rPr>
          <w:rFonts w:ascii="Book Antiqua" w:eastAsia="MS Mincho" w:hAnsi="Book Antiqua"/>
          <w:i/>
          <w:sz w:val="24"/>
          <w:szCs w:val="24"/>
        </w:rPr>
      </w:pPr>
      <w:r w:rsidRPr="005E1933">
        <w:rPr>
          <w:rFonts w:ascii="Book Antiqua" w:eastAsia="MS Mincho" w:hAnsi="Book Antiqua"/>
          <w:i/>
          <w:sz w:val="24"/>
          <w:szCs w:val="24"/>
        </w:rPr>
        <w:t>Experience wit</w:t>
      </w:r>
      <w:r>
        <w:rPr>
          <w:rFonts w:ascii="Book Antiqua" w:eastAsia="MS Mincho" w:hAnsi="Book Antiqua"/>
          <w:i/>
          <w:sz w:val="24"/>
          <w:szCs w:val="24"/>
        </w:rPr>
        <w:t>h python frameworks for security like SCAPY and Selenium</w:t>
      </w:r>
    </w:p>
    <w:p w14:paraId="5BB5D463" w14:textId="578F9EAE" w:rsidR="00D27C68" w:rsidRPr="005E1933" w:rsidRDefault="00EC4E69" w:rsidP="00D27C68">
      <w:pPr>
        <w:pStyle w:val="ListBullet"/>
        <w:spacing w:after="0" w:line="240" w:lineRule="auto"/>
        <w:rPr>
          <w:rFonts w:ascii="Book Antiqua" w:eastAsia="MS Mincho" w:hAnsi="Book Antiqua"/>
          <w:i/>
          <w:sz w:val="24"/>
          <w:szCs w:val="24"/>
        </w:rPr>
      </w:pPr>
      <w:r w:rsidRPr="005E1933">
        <w:rPr>
          <w:rFonts w:ascii="Book Antiqua" w:eastAsia="MS Mincho" w:hAnsi="Book Antiqua"/>
          <w:i/>
          <w:sz w:val="24"/>
          <w:szCs w:val="24"/>
        </w:rPr>
        <w:t>Proficient in Turkish</w:t>
      </w:r>
      <w:r w:rsidR="00DF46E2" w:rsidRPr="005E1933">
        <w:rPr>
          <w:rFonts w:ascii="Book Antiqua" w:eastAsia="MS Mincho" w:hAnsi="Book Antiqua"/>
          <w:i/>
          <w:sz w:val="24"/>
          <w:szCs w:val="24"/>
        </w:rPr>
        <w:t xml:space="preserve"> </w:t>
      </w:r>
      <w:r w:rsidRPr="005E1933">
        <w:rPr>
          <w:rFonts w:ascii="Book Antiqua" w:eastAsia="MS Mincho" w:hAnsi="Book Antiqua"/>
          <w:i/>
          <w:sz w:val="24"/>
          <w:szCs w:val="24"/>
        </w:rPr>
        <w:t>and Spanish</w:t>
      </w:r>
      <w:r w:rsidR="00DF46E2" w:rsidRPr="005E1933">
        <w:rPr>
          <w:rFonts w:ascii="Book Antiqua" w:eastAsia="MS Mincho" w:hAnsi="Book Antiqua"/>
          <w:i/>
          <w:sz w:val="24"/>
          <w:szCs w:val="24"/>
        </w:rPr>
        <w:t xml:space="preserve"> </w:t>
      </w:r>
    </w:p>
    <w:sectPr w:rsidR="00D27C68" w:rsidRPr="005E1933" w:rsidSect="00D3324C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ED739" w14:textId="77777777" w:rsidR="001E25A5" w:rsidRDefault="001E25A5">
      <w:pPr>
        <w:spacing w:line="240" w:lineRule="auto"/>
      </w:pPr>
      <w:r>
        <w:separator/>
      </w:r>
    </w:p>
  </w:endnote>
  <w:endnote w:type="continuationSeparator" w:id="0">
    <w:p w14:paraId="46D04DCB" w14:textId="77777777" w:rsidR="001E25A5" w:rsidRDefault="001E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FB660" w14:textId="77777777" w:rsidR="001E25A5" w:rsidRDefault="001E25A5">
      <w:pPr>
        <w:spacing w:line="240" w:lineRule="auto"/>
      </w:pPr>
      <w:r>
        <w:separator/>
      </w:r>
    </w:p>
  </w:footnote>
  <w:footnote w:type="continuationSeparator" w:id="0">
    <w:p w14:paraId="37B88894" w14:textId="77777777" w:rsidR="001E25A5" w:rsidRDefault="001E2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AFD30" w14:textId="77777777" w:rsidR="00274AAE" w:rsidRDefault="00274AA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6569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4832B" w14:textId="77777777" w:rsidR="00274AAE" w:rsidRDefault="00274AAE" w:rsidP="00A532C3">
    <w:pPr>
      <w:pStyle w:val="Title"/>
      <w:jc w:val="center"/>
    </w:pPr>
    <w:proofErr w:type="spellStart"/>
    <w:r w:rsidRPr="00D3324C">
      <w:rPr>
        <w:rFonts w:ascii="Times New Roman" w:hAnsi="Times New Roman" w:cs="Times New Roman"/>
      </w:rPr>
      <w:t>Ş</w:t>
    </w:r>
    <w:r w:rsidRPr="00D3324C">
      <w:t>an</w:t>
    </w:r>
    <w:proofErr w:type="spellEnd"/>
    <w:r w:rsidRPr="00D3324C">
      <w:t xml:space="preserve"> </w:t>
    </w:r>
    <w:proofErr w:type="spellStart"/>
    <w:r w:rsidRPr="00D3324C">
      <w:t>Ozan</w:t>
    </w:r>
    <w:proofErr w:type="spellEnd"/>
    <w:r w:rsidRPr="00D3324C">
      <w:t xml:space="preserve"> </w:t>
    </w:r>
    <w:proofErr w:type="spellStart"/>
    <w:r w:rsidRPr="00D3324C">
      <w:t>Akda</w:t>
    </w:r>
    <w:r w:rsidRPr="00D3324C">
      <w:rPr>
        <w:rFonts w:ascii="Times New Roman" w:hAnsi="Times New Roman" w:cs="Times New Roman"/>
      </w:rPr>
      <w:t>ğ</w:t>
    </w:r>
    <w:proofErr w:type="spellEnd"/>
  </w:p>
  <w:p w14:paraId="74B90A65" w14:textId="7798DD1F" w:rsidR="00274AAE" w:rsidRDefault="007536B3" w:rsidP="00A532C3">
    <w:pPr>
      <w:pStyle w:val="ContactDetails"/>
      <w:jc w:val="center"/>
    </w:pPr>
    <w:r>
      <w:t>Tufts University, Medford, MA 02155</w:t>
    </w:r>
    <w:r w:rsidR="00274AAE">
      <w:br/>
      <w:t xml:space="preserve">Phone: (201)–290–1033   E-Mail: </w:t>
    </w:r>
    <w:r>
      <w:t>san.akdag@tufts.edu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08E6A00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2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620"/>
        </w:tabs>
        <w:ind w:left="19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340"/>
        </w:tabs>
        <w:ind w:left="270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060"/>
        </w:tabs>
        <w:ind w:left="342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780"/>
        </w:tabs>
        <w:ind w:left="414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00"/>
        </w:tabs>
        <w:ind w:left="486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220"/>
        </w:tabs>
        <w:ind w:left="558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94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AAD25FD"/>
    <w:multiLevelType w:val="hybridMultilevel"/>
    <w:tmpl w:val="29FACD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A262FDE"/>
    <w:multiLevelType w:val="hybridMultilevel"/>
    <w:tmpl w:val="5DCA6D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49D019E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F071A"/>
    <w:multiLevelType w:val="hybridMultilevel"/>
    <w:tmpl w:val="C964A7C0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B3ECB"/>
    <w:rsid w:val="00017650"/>
    <w:rsid w:val="0003196A"/>
    <w:rsid w:val="00044476"/>
    <w:rsid w:val="000821B7"/>
    <w:rsid w:val="000A4196"/>
    <w:rsid w:val="000C23B3"/>
    <w:rsid w:val="00174312"/>
    <w:rsid w:val="0018546A"/>
    <w:rsid w:val="0018689F"/>
    <w:rsid w:val="001E25A5"/>
    <w:rsid w:val="0021005A"/>
    <w:rsid w:val="002315C7"/>
    <w:rsid w:val="00250528"/>
    <w:rsid w:val="00257F5D"/>
    <w:rsid w:val="00274A6B"/>
    <w:rsid w:val="00274AAE"/>
    <w:rsid w:val="0027550B"/>
    <w:rsid w:val="002827A9"/>
    <w:rsid w:val="00292148"/>
    <w:rsid w:val="002A29B3"/>
    <w:rsid w:val="00320A2F"/>
    <w:rsid w:val="00363DC8"/>
    <w:rsid w:val="003829D5"/>
    <w:rsid w:val="00407EBD"/>
    <w:rsid w:val="00450EC5"/>
    <w:rsid w:val="004C03AE"/>
    <w:rsid w:val="005061E6"/>
    <w:rsid w:val="005337F1"/>
    <w:rsid w:val="00533E0F"/>
    <w:rsid w:val="00535840"/>
    <w:rsid w:val="005737D9"/>
    <w:rsid w:val="005B2867"/>
    <w:rsid w:val="005D4C0E"/>
    <w:rsid w:val="005E1933"/>
    <w:rsid w:val="005E3C1B"/>
    <w:rsid w:val="0061297D"/>
    <w:rsid w:val="006200FB"/>
    <w:rsid w:val="0062110A"/>
    <w:rsid w:val="00626458"/>
    <w:rsid w:val="00660C19"/>
    <w:rsid w:val="0066765C"/>
    <w:rsid w:val="006D4E68"/>
    <w:rsid w:val="006E1763"/>
    <w:rsid w:val="006E3DE7"/>
    <w:rsid w:val="006F621B"/>
    <w:rsid w:val="0070717E"/>
    <w:rsid w:val="00715D38"/>
    <w:rsid w:val="00723BC3"/>
    <w:rsid w:val="007536B3"/>
    <w:rsid w:val="007A408A"/>
    <w:rsid w:val="007A57F7"/>
    <w:rsid w:val="007C00CD"/>
    <w:rsid w:val="007E547E"/>
    <w:rsid w:val="007F1F08"/>
    <w:rsid w:val="00800B5E"/>
    <w:rsid w:val="0081046B"/>
    <w:rsid w:val="0083454F"/>
    <w:rsid w:val="008427C4"/>
    <w:rsid w:val="00856007"/>
    <w:rsid w:val="0088219D"/>
    <w:rsid w:val="00883153"/>
    <w:rsid w:val="008B3ECB"/>
    <w:rsid w:val="008C5421"/>
    <w:rsid w:val="009000A5"/>
    <w:rsid w:val="00910FAC"/>
    <w:rsid w:val="00916568"/>
    <w:rsid w:val="009228AB"/>
    <w:rsid w:val="00952554"/>
    <w:rsid w:val="00960432"/>
    <w:rsid w:val="0097209A"/>
    <w:rsid w:val="00984998"/>
    <w:rsid w:val="009B14BB"/>
    <w:rsid w:val="009D312C"/>
    <w:rsid w:val="009D77C2"/>
    <w:rsid w:val="00A16F4E"/>
    <w:rsid w:val="00A35287"/>
    <w:rsid w:val="00A529AA"/>
    <w:rsid w:val="00A532C3"/>
    <w:rsid w:val="00A85871"/>
    <w:rsid w:val="00A9550D"/>
    <w:rsid w:val="00AE6CFF"/>
    <w:rsid w:val="00AF09C5"/>
    <w:rsid w:val="00B12453"/>
    <w:rsid w:val="00B236A5"/>
    <w:rsid w:val="00B3090A"/>
    <w:rsid w:val="00B6158D"/>
    <w:rsid w:val="00B733E4"/>
    <w:rsid w:val="00B77808"/>
    <w:rsid w:val="00B87D1B"/>
    <w:rsid w:val="00BA49A0"/>
    <w:rsid w:val="00BB1D23"/>
    <w:rsid w:val="00C32F5A"/>
    <w:rsid w:val="00C33AA7"/>
    <w:rsid w:val="00C93A7E"/>
    <w:rsid w:val="00CE2D19"/>
    <w:rsid w:val="00CF6B65"/>
    <w:rsid w:val="00D0771D"/>
    <w:rsid w:val="00D21579"/>
    <w:rsid w:val="00D27C68"/>
    <w:rsid w:val="00D3324C"/>
    <w:rsid w:val="00DA10D5"/>
    <w:rsid w:val="00DC7474"/>
    <w:rsid w:val="00DF46E2"/>
    <w:rsid w:val="00E26546"/>
    <w:rsid w:val="00E31D5E"/>
    <w:rsid w:val="00E65690"/>
    <w:rsid w:val="00EB1BF8"/>
    <w:rsid w:val="00EB443E"/>
    <w:rsid w:val="00EB535B"/>
    <w:rsid w:val="00EC4E69"/>
    <w:rsid w:val="00ED441F"/>
    <w:rsid w:val="00EE4E2D"/>
    <w:rsid w:val="00F73BCD"/>
    <w:rsid w:val="00F87FC9"/>
    <w:rsid w:val="00F97F21"/>
    <w:rsid w:val="00FB21FE"/>
    <w:rsid w:val="00FC266F"/>
    <w:rsid w:val="00F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C5C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Overviewbullets">
    <w:name w:val="Overview bullets"/>
    <w:basedOn w:val="PlainText"/>
    <w:rsid w:val="005B2867"/>
    <w:pPr>
      <w:numPr>
        <w:numId w:val="12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BBACFCE0CE641ADC6243AD0F6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FA654-16B0-5046-B311-7C65A1868531}"/>
      </w:docPartPr>
      <w:docPartBody>
        <w:p w:rsidR="007B5145" w:rsidRDefault="007B5145">
          <w:pPr>
            <w:pStyle w:val="0B6BBACFCE0CE641ADC6243AD0F618B4"/>
          </w:pPr>
          <w:r>
            <w:t>Lorem ipsum dolor</w:t>
          </w:r>
        </w:p>
      </w:docPartBody>
    </w:docPart>
    <w:docPart>
      <w:docPartPr>
        <w:name w:val="0A95212C866FD647933F224657E3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36FF-F9BF-F648-BA1B-03116253BD09}"/>
      </w:docPartPr>
      <w:docPartBody>
        <w:p w:rsidR="007B5145" w:rsidRDefault="007B514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B5145" w:rsidRDefault="007B514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B5145" w:rsidRDefault="007B5145">
          <w:pPr>
            <w:pStyle w:val="0A95212C866FD647933F224657E3D8E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B5145"/>
    <w:rsid w:val="000538BC"/>
    <w:rsid w:val="000B0D9A"/>
    <w:rsid w:val="000D2303"/>
    <w:rsid w:val="00150797"/>
    <w:rsid w:val="001552FF"/>
    <w:rsid w:val="001D0C66"/>
    <w:rsid w:val="002E0B7A"/>
    <w:rsid w:val="002F56CA"/>
    <w:rsid w:val="00322199"/>
    <w:rsid w:val="00327E9A"/>
    <w:rsid w:val="00443C36"/>
    <w:rsid w:val="0049348F"/>
    <w:rsid w:val="004C1775"/>
    <w:rsid w:val="00585C5B"/>
    <w:rsid w:val="007B5145"/>
    <w:rsid w:val="00817CE4"/>
    <w:rsid w:val="00894BD7"/>
    <w:rsid w:val="00900F3F"/>
    <w:rsid w:val="00985798"/>
    <w:rsid w:val="009B3BFD"/>
    <w:rsid w:val="009B576C"/>
    <w:rsid w:val="00A410AB"/>
    <w:rsid w:val="00A66A63"/>
    <w:rsid w:val="00AA780E"/>
    <w:rsid w:val="00BF23A9"/>
    <w:rsid w:val="00D509E9"/>
    <w:rsid w:val="00E4361D"/>
    <w:rsid w:val="00F14019"/>
    <w:rsid w:val="00F61E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</w:rPr>
  </w:style>
  <w:style w:type="paragraph" w:customStyle="1" w:styleId="86696C5B57CD2049851C35BFF1F8FC07">
    <w:name w:val="86696C5B57CD2049851C35BFF1F8FC07"/>
  </w:style>
  <w:style w:type="paragraph" w:customStyle="1" w:styleId="0B6BBACFCE0CE641ADC6243AD0F618B4">
    <w:name w:val="0B6BBACFCE0CE641ADC6243AD0F618B4"/>
  </w:style>
  <w:style w:type="paragraph" w:styleId="ListBullet">
    <w:name w:val="List Bullet"/>
    <w:basedOn w:val="Normal"/>
    <w:rsid w:val="007B5145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0A95212C866FD647933F224657E3D8E6">
    <w:name w:val="0A95212C866FD647933F224657E3D8E6"/>
  </w:style>
  <w:style w:type="paragraph" w:customStyle="1" w:styleId="595798B0FFF83F428A5BCE5C22A00AF4">
    <w:name w:val="595798B0FFF83F428A5BCE5C22A00AF4"/>
  </w:style>
  <w:style w:type="paragraph" w:customStyle="1" w:styleId="1E6EA66D7E1C874BBDB19FCD29250E43">
    <w:name w:val="1E6EA66D7E1C874BBDB19FCD29250E43"/>
  </w:style>
  <w:style w:type="paragraph" w:customStyle="1" w:styleId="4F43C6CB62F2094A89C7CBB5C01DF258">
    <w:name w:val="4F43C6CB62F2094A89C7CBB5C01DF258"/>
  </w:style>
  <w:style w:type="paragraph" w:customStyle="1" w:styleId="A49CA3E3B229D34C8DF33096D2630267">
    <w:name w:val="A49CA3E3B229D34C8DF33096D2630267"/>
  </w:style>
  <w:style w:type="paragraph" w:customStyle="1" w:styleId="CBA7BE4E21328E4A927C80D595509078">
    <w:name w:val="CBA7BE4E21328E4A927C80D595509078"/>
  </w:style>
  <w:style w:type="paragraph" w:customStyle="1" w:styleId="2EF4BA5C5D199640B8453F16800EAC50">
    <w:name w:val="2EF4BA5C5D199640B8453F16800EAC50"/>
  </w:style>
  <w:style w:type="paragraph" w:customStyle="1" w:styleId="F1F72233E626AF4091F9A922F0560FBA">
    <w:name w:val="F1F72233E626AF4091F9A922F0560FBA"/>
  </w:style>
  <w:style w:type="paragraph" w:customStyle="1" w:styleId="DC80EEF92A967241BC8332C48692B7A6">
    <w:name w:val="DC80EEF92A967241BC8332C48692B7A6"/>
    <w:rsid w:val="007B5145"/>
  </w:style>
  <w:style w:type="paragraph" w:customStyle="1" w:styleId="8753BADDFCE95F4897B2B10B19C70C76">
    <w:name w:val="8753BADDFCE95F4897B2B10B19C70C76"/>
    <w:rsid w:val="007B5145"/>
  </w:style>
  <w:style w:type="paragraph" w:customStyle="1" w:styleId="A74D8006CF86934C9CC81F3EC319341B">
    <w:name w:val="A74D8006CF86934C9CC81F3EC319341B"/>
    <w:rsid w:val="001552FF"/>
    <w:rPr>
      <w:lang w:eastAsia="ja-JP"/>
    </w:rPr>
  </w:style>
  <w:style w:type="paragraph" w:customStyle="1" w:styleId="4920E983874F024286C1DC965A44D465">
    <w:name w:val="4920E983874F024286C1DC965A44D465"/>
    <w:rsid w:val="001552F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2008:Office:Media:Templates:Resumes:Simple Resume.dotx</Template>
  <TotalTime>1</TotalTime>
  <Pages>1</Pages>
  <Words>293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About me: </vt:lpstr>
      <vt:lpstr>Education: </vt:lpstr>
      <vt:lpstr>    </vt:lpstr>
      <vt:lpstr>Skills:</vt:lpstr>
    </vt:vector>
  </TitlesOfParts>
  <Manager/>
  <Company/>
  <LinksUpToDate>false</LinksUpToDate>
  <CharactersWithSpaces>1966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</dc:creator>
  <cp:keywords/>
  <dc:description/>
  <cp:lastModifiedBy>Akdag, San O.</cp:lastModifiedBy>
  <cp:revision>2</cp:revision>
  <cp:lastPrinted>2018-05-29T10:12:00Z</cp:lastPrinted>
  <dcterms:created xsi:type="dcterms:W3CDTF">2018-10-12T19:31:00Z</dcterms:created>
  <dcterms:modified xsi:type="dcterms:W3CDTF">2018-10-12T19:31:00Z</dcterms:modified>
  <cp:category/>
</cp:coreProperties>
</file>